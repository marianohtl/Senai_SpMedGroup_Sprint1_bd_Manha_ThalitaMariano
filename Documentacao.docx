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14:paraId="6A48B897" w14:textId="77777777"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249DFC94" wp14:editId="5BEF7196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02DE5E16" w14:textId="77777777"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E56DB3" wp14:editId="7BAE1635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4823DBC5" w14:textId="77777777"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2B2E6B1" w14:textId="77777777"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096F992" wp14:editId="1AF13BDF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647"/>
                                  <w:gridCol w:w="446"/>
                                  <w:gridCol w:w="2656"/>
                                  <w:gridCol w:w="446"/>
                                  <w:gridCol w:w="2652"/>
                                </w:tblGrid>
                                <w:tr w:rsidR="00997D7D" w14:paraId="6681FEA7" w14:textId="77777777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3797E9CB" w14:textId="77777777"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59F0DEBF" w14:textId="77777777"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089E229A" w14:textId="77777777"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35A21FEC" w14:textId="77777777"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14:paraId="27AF807F" w14:textId="77777777"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12E140DC" w14:textId="77777777" w:rsidR="00997D7D" w:rsidRDefault="00AC20D5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2413387E" w14:textId="77777777"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96F99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647"/>
                            <w:gridCol w:w="446"/>
                            <w:gridCol w:w="2656"/>
                            <w:gridCol w:w="446"/>
                            <w:gridCol w:w="2652"/>
                          </w:tblGrid>
                          <w:tr w:rsidR="00997D7D" w14:paraId="6681FEA7" w14:textId="77777777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3797E9CB" w14:textId="77777777"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59F0DEBF" w14:textId="77777777"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089E229A" w14:textId="77777777"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35A21FEC" w14:textId="77777777"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7AF807F" w14:textId="77777777"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2E140DC" w14:textId="77777777" w:rsidR="00997D7D" w:rsidRDefault="00AC20D5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2413387E" w14:textId="77777777"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27CC34AE" w14:textId="77777777" w:rsidR="00792337" w:rsidRPr="00585F9D" w:rsidRDefault="00792337"/>
        <w:p w14:paraId="600DC403" w14:textId="77777777"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14:paraId="0B259EE7" w14:textId="77777777"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14:paraId="3D4DC867" w14:textId="77777777" w:rsidR="00295E15" w:rsidRDefault="00295E15">
          <w:pPr>
            <w:pStyle w:val="CabealhodoSumrio"/>
          </w:pPr>
          <w:r>
            <w:t>Sumário</w:t>
          </w:r>
        </w:p>
        <w:p w14:paraId="6C0DF201" w14:textId="77777777"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A015A" w14:textId="77777777" w:rsidR="009B5655" w:rsidRDefault="00AC20D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10E2D69B" w14:textId="77777777" w:rsidR="009B5655" w:rsidRDefault="00AC20D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694FA3FD" w14:textId="77777777" w:rsidR="009B5655" w:rsidRDefault="00AC20D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2F531D25" w14:textId="77777777" w:rsidR="009B5655" w:rsidRDefault="00AC20D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2291CE10" w14:textId="77777777" w:rsidR="009B5655" w:rsidRDefault="00AC20D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4E9B0970" w14:textId="77777777" w:rsidR="009B5655" w:rsidRDefault="00AC20D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2CC5EE6C" w14:textId="77777777" w:rsidR="009B5655" w:rsidRDefault="00AC20D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40586BD1" w14:textId="77777777" w:rsidR="009B5655" w:rsidRDefault="00AC20D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1B2D0ED0" w14:textId="77777777" w:rsidR="009B5655" w:rsidRDefault="00AC20D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2A9E0BE5" w14:textId="77777777" w:rsidR="009B5655" w:rsidRDefault="00AC20D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0C3B0ADD" w14:textId="77777777" w:rsidR="009B5655" w:rsidRDefault="00AC20D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501C7C61" w14:textId="77777777" w:rsidR="009B5655" w:rsidRDefault="00AC20D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6FDC62A3" w14:textId="77777777" w:rsidR="009B5655" w:rsidRDefault="00AC20D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74C0F967" w14:textId="77777777" w:rsidR="009B5655" w:rsidRDefault="00AC20D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2A2CDDBB" w14:textId="77777777" w:rsidR="009B5655" w:rsidRDefault="00AC20D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16430569" w14:textId="77777777" w:rsidR="009B5655" w:rsidRDefault="00AC20D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243342A5" w14:textId="77777777" w:rsidR="009B5655" w:rsidRDefault="00AC20D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5D9081F1" w14:textId="77777777" w:rsidR="009B5655" w:rsidRDefault="00AC20D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0BD5D7C4" w14:textId="77777777" w:rsidR="009B5655" w:rsidRDefault="00AC20D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25C32C2F" w14:textId="77777777" w:rsidR="009B5655" w:rsidRDefault="00AC20D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4B82C078" w14:textId="77777777" w:rsidR="009B5655" w:rsidRDefault="00AC20D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721E9AAD" w14:textId="77777777" w:rsidR="009B5655" w:rsidRDefault="00AC20D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1B20CBF2" w14:textId="77777777" w:rsidR="009B5655" w:rsidRDefault="00AC20D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543CC85F" w14:textId="77777777" w:rsidR="009B5655" w:rsidRDefault="00AC20D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3ADFCCF6" w14:textId="77777777" w:rsidR="009B5655" w:rsidRDefault="00AC20D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36C6DB26" w14:textId="77777777"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14:paraId="05D21C39" w14:textId="77777777"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14:paraId="68915AE5" w14:textId="77777777" w:rsidR="00DA19B6" w:rsidRDefault="0001427C">
      <w:pPr>
        <w:pStyle w:val="cabealho1"/>
      </w:pPr>
      <w:bookmarkStart w:id="0" w:name="_Toc533767843"/>
      <w:bookmarkStart w:id="1" w:name="_Toc3879730"/>
      <w:r>
        <w:t>Resumo</w:t>
      </w:r>
      <w:bookmarkEnd w:id="0"/>
      <w:bookmarkEnd w:id="1"/>
      <w:r>
        <w:t xml:space="preserve"> </w:t>
      </w:r>
    </w:p>
    <w:p w14:paraId="2B58F921" w14:textId="77777777" w:rsidR="004A0592" w:rsidRDefault="004A0592"/>
    <w:p w14:paraId="0F5A3D16" w14:textId="77777777"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14:paraId="13E61D28" w14:textId="08BA989B" w:rsidR="009B5655" w:rsidRDefault="00BB6B0A" w:rsidP="009B5655">
      <w:pPr>
        <w:ind w:firstLine="720"/>
      </w:pPr>
      <w:r>
        <w:t xml:space="preserve">Neste documento </w:t>
      </w:r>
      <w:r w:rsidR="00E16695">
        <w:t xml:space="preserve">encontra-se toda a documentação do projeto </w:t>
      </w:r>
      <w:proofErr w:type="spellStart"/>
      <w:r w:rsidR="00E16695">
        <w:t>SpMedGroup</w:t>
      </w:r>
      <w:proofErr w:type="spellEnd"/>
      <w:r w:rsidR="00E16695">
        <w:t>, juntamente com todo o seu processo de desenvolvimento.</w:t>
      </w:r>
    </w:p>
    <w:p w14:paraId="7DF948CA" w14:textId="77777777" w:rsidR="009B5655" w:rsidRPr="009B5655" w:rsidRDefault="009B5655" w:rsidP="009B5655"/>
    <w:p w14:paraId="5F6A759A" w14:textId="77777777"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14:paraId="1BAA57B1" w14:textId="77777777" w:rsidR="00DA19B6" w:rsidRDefault="0001427C">
      <w:pPr>
        <w:pStyle w:val="cabealho2"/>
      </w:pPr>
      <w:bookmarkStart w:id="6" w:name="_Toc533767846"/>
      <w:bookmarkStart w:id="7" w:name="_Toc3879733"/>
      <w:r>
        <w:t xml:space="preserve">Resumo </w:t>
      </w:r>
      <w:r w:rsidR="00952E23">
        <w:t>do projeto</w:t>
      </w:r>
      <w:bookmarkEnd w:id="6"/>
      <w:bookmarkEnd w:id="7"/>
    </w:p>
    <w:p w14:paraId="31E1C50C" w14:textId="77777777" w:rsidR="008A7F37" w:rsidRDefault="008A7F37">
      <w:r>
        <w:br w:type="page"/>
      </w:r>
    </w:p>
    <w:p w14:paraId="3D513699" w14:textId="185CFB82" w:rsidR="00DA19B6" w:rsidRDefault="00C92BD1">
      <w:pPr>
        <w:pStyle w:val="cabealho1"/>
      </w:pPr>
      <w:bookmarkStart w:id="8" w:name="_Toc533767847"/>
      <w:bookmarkStart w:id="9" w:name="_Toc3879734"/>
      <w:r>
        <w:t>Modelagem de Software</w:t>
      </w:r>
      <w:bookmarkEnd w:id="8"/>
      <w:bookmarkEnd w:id="9"/>
    </w:p>
    <w:p w14:paraId="21F4C1B8" w14:textId="77777777" w:rsidR="00BB6B0A" w:rsidRDefault="00BB6B0A" w:rsidP="00BB6B0A">
      <w:pPr>
        <w:pStyle w:val="cabealho2"/>
      </w:pPr>
      <w:bookmarkStart w:id="10" w:name="_Toc533767850"/>
      <w:bookmarkStart w:id="11" w:name="_Toc3879737"/>
      <w:bookmarkStart w:id="12" w:name="_Toc533767848"/>
      <w:bookmarkStart w:id="13" w:name="_Toc3879735"/>
    </w:p>
    <w:p w14:paraId="45B86EB5" w14:textId="0C5D37FC" w:rsidR="00BB6B0A" w:rsidRDefault="00BB6B0A" w:rsidP="00BB6B0A">
      <w:pPr>
        <w:pStyle w:val="cabealho2"/>
      </w:pPr>
      <w:r>
        <w:t>Modelo Conceitual</w:t>
      </w:r>
      <w:bookmarkEnd w:id="10"/>
      <w:bookmarkEnd w:id="11"/>
    </w:p>
    <w:p w14:paraId="6F397D8F" w14:textId="11971C49" w:rsidR="00BB6B0A" w:rsidRPr="00BB6B0A" w:rsidRDefault="00BB6B0A" w:rsidP="00BB6B0A">
      <w:r>
        <w:t xml:space="preserve">Na imagem a seguir, temos o MER do </w:t>
      </w:r>
      <w:proofErr w:type="spellStart"/>
      <w:r>
        <w:t>SpMedGroup</w:t>
      </w:r>
      <w:proofErr w:type="spellEnd"/>
    </w:p>
    <w:p w14:paraId="6A15979A" w14:textId="77777777" w:rsidR="00BB6B0A" w:rsidRDefault="00BB6B0A" w:rsidP="00BB6B0A"/>
    <w:p w14:paraId="62EAF1A3" w14:textId="355824B4" w:rsidR="00BB6B0A" w:rsidRDefault="00BB6B0A" w:rsidP="00BB6B0A">
      <w:pPr>
        <w:sectPr w:rsidR="00BB6B0A" w:rsidSect="007C7D98">
          <w:footerReference w:type="default" r:id="rId11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1184DFBD" wp14:editId="5CE9B1F7">
            <wp:extent cx="5732145" cy="6851015"/>
            <wp:effectExtent l="0" t="0" r="1905" b="6985"/>
            <wp:docPr id="2" name="Imagem 2" descr="Uma imagem contendo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MedGroup-Conceitua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85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4BD4" w14:textId="6A27D269" w:rsidR="00BB6B0A" w:rsidRDefault="00BB6B0A">
      <w:pPr>
        <w:pStyle w:val="cabealho2"/>
      </w:pPr>
    </w:p>
    <w:p w14:paraId="14BFED06" w14:textId="77777777" w:rsidR="00BB6B0A" w:rsidRPr="00BB6B0A" w:rsidRDefault="00BB6B0A" w:rsidP="00BB6B0A"/>
    <w:p w14:paraId="2C333BCB" w14:textId="66F5EB6B" w:rsidR="00DA19B6" w:rsidRDefault="00C92BD1">
      <w:pPr>
        <w:pStyle w:val="cabealho2"/>
      </w:pPr>
      <w:r>
        <w:t>Modelo Lógico</w:t>
      </w:r>
      <w:bookmarkEnd w:id="12"/>
      <w:bookmarkEnd w:id="13"/>
    </w:p>
    <w:p w14:paraId="706E169B" w14:textId="797D1ED0" w:rsidR="00BB6B0A" w:rsidRDefault="00BB6B0A" w:rsidP="008A7F37">
      <w:pPr>
        <w:pStyle w:val="cabealho2"/>
      </w:pPr>
      <w:bookmarkStart w:id="14" w:name="_Toc533767849"/>
      <w:bookmarkStart w:id="15" w:name="_Toc3879736"/>
    </w:p>
    <w:p w14:paraId="50140DB8" w14:textId="5F9D74BA" w:rsidR="00E16695" w:rsidRPr="00E16695" w:rsidRDefault="00494AB2" w:rsidP="00E16695">
      <w:bookmarkStart w:id="16" w:name="_GoBack"/>
      <w:r w:rsidRPr="00494AB2">
        <w:rPr>
          <w:noProof/>
          <w:u w:val="single"/>
        </w:rPr>
        <w:drawing>
          <wp:inline distT="0" distB="0" distL="0" distR="0" wp14:anchorId="3693F9CF" wp14:editId="41EC391A">
            <wp:extent cx="20117435" cy="13262610"/>
            <wp:effectExtent l="0" t="0" r="4445" b="0"/>
            <wp:docPr id="3" name="Imagem 3" descr="Uma imagem contendo interior, computador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Logic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132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14:paraId="6FB40940" w14:textId="21345A04" w:rsidR="00DA19B6" w:rsidRDefault="00C92BD1" w:rsidP="008A7F37">
      <w:pPr>
        <w:pStyle w:val="cabealho2"/>
      </w:pPr>
      <w:r>
        <w:t>Modelo Físico</w:t>
      </w:r>
      <w:bookmarkEnd w:id="14"/>
      <w:bookmarkEnd w:id="15"/>
    </w:p>
    <w:p w14:paraId="7885D602" w14:textId="16D7A824" w:rsidR="008A7F37" w:rsidRDefault="008A7F37" w:rsidP="00BB6B0A">
      <w:pPr>
        <w:pStyle w:val="cabealho2"/>
      </w:pPr>
      <w:bookmarkStart w:id="17" w:name="_Toc533767851"/>
      <w:bookmarkStart w:id="18" w:name="_Toc3879738"/>
      <w:r>
        <w:t>Cronograma</w:t>
      </w:r>
      <w:bookmarkEnd w:id="17"/>
      <w:bookmarkEnd w:id="18"/>
    </w:p>
    <w:p w14:paraId="6A5A3C6D" w14:textId="12E3853B" w:rsidR="00BB6B0A" w:rsidRDefault="00BB6B0A" w:rsidP="00BB6B0A">
      <w:r>
        <w:t xml:space="preserve">O cronograma deste projeto foi estruturado no </w:t>
      </w:r>
      <w:proofErr w:type="spellStart"/>
      <w:r>
        <w:t>Trello</w:t>
      </w:r>
      <w:proofErr w:type="spellEnd"/>
      <w:r>
        <w:t xml:space="preserve"> e pode ser encontrado no seguinte link:</w:t>
      </w:r>
    </w:p>
    <w:p w14:paraId="45B9D1DF" w14:textId="0BF7785D" w:rsidR="00BB6B0A" w:rsidRDefault="00AC20D5" w:rsidP="00BB6B0A">
      <w:hyperlink r:id="rId14" w:history="1">
        <w:r w:rsidR="00BB6B0A" w:rsidRPr="00785D0A">
          <w:rPr>
            <w:rStyle w:val="Hyperlink"/>
          </w:rPr>
          <w:t>https://trello.com/b/8daPBuiC/spmedgroup</w:t>
        </w:r>
      </w:hyperlink>
    </w:p>
    <w:p w14:paraId="44553FAF" w14:textId="7C7D0CCE" w:rsidR="00BB6B0A" w:rsidRDefault="00BB6B0A" w:rsidP="00BB6B0A">
      <w:r>
        <w:rPr>
          <w:noProof/>
        </w:rPr>
        <w:drawing>
          <wp:inline distT="0" distB="0" distL="0" distR="0" wp14:anchorId="6461448D" wp14:editId="7C04C215">
            <wp:extent cx="5732145" cy="2767965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C121" w14:textId="36D0D02D" w:rsidR="00BB6B0A" w:rsidRDefault="00BB6B0A" w:rsidP="00BB6B0A"/>
    <w:p w14:paraId="03CF293D" w14:textId="77777777" w:rsidR="00BB6B0A" w:rsidRPr="00BB6B0A" w:rsidRDefault="00BB6B0A" w:rsidP="00BB6B0A"/>
    <w:p w14:paraId="4170163E" w14:textId="77777777" w:rsidR="008A7F37" w:rsidRDefault="008A7F37">
      <w:r>
        <w:br w:type="page"/>
      </w:r>
    </w:p>
    <w:p w14:paraId="04122AC2" w14:textId="77777777" w:rsidR="00295E15" w:rsidRDefault="00295E15" w:rsidP="00295E15">
      <w:pPr>
        <w:pStyle w:val="cabealho1"/>
      </w:pPr>
      <w:bookmarkStart w:id="19" w:name="_Toc3879739"/>
      <w:bookmarkStart w:id="20" w:name="_Toc533767852"/>
      <w:r>
        <w:t>Back-End</w:t>
      </w:r>
      <w:bookmarkEnd w:id="19"/>
    </w:p>
    <w:p w14:paraId="47FF0CF9" w14:textId="77777777" w:rsidR="009B5655" w:rsidRDefault="009B5655" w:rsidP="00295E15"/>
    <w:p w14:paraId="1EA184A6" w14:textId="77777777"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14:paraId="356AA621" w14:textId="77777777"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14:paraId="577400F3" w14:textId="77777777" w:rsidR="00295E15" w:rsidRDefault="00295E15" w:rsidP="009B5655">
      <w:pPr>
        <w:ind w:firstLine="720"/>
      </w:pPr>
      <w:r>
        <w:t>Passo a passo para implementar o banco de dados</w:t>
      </w:r>
    </w:p>
    <w:p w14:paraId="185556A0" w14:textId="77777777"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14:paraId="1CE904A1" w14:textId="77777777" w:rsidR="009B5655" w:rsidRDefault="009B5655" w:rsidP="009B5655">
      <w:r>
        <w:tab/>
        <w:t>Passo a passo para executar o projeto</w:t>
      </w:r>
    </w:p>
    <w:p w14:paraId="3263596C" w14:textId="77777777"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14:paraId="286A6245" w14:textId="77777777"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14:paraId="1448C956" w14:textId="77777777" w:rsidR="009B5655" w:rsidRPr="00BB6B0A" w:rsidRDefault="009B5655" w:rsidP="009B5655">
      <w:pPr>
        <w:pStyle w:val="cabealho2"/>
        <w:rPr>
          <w:lang w:val="en-GB"/>
        </w:rPr>
      </w:pPr>
      <w:bookmarkStart w:id="24" w:name="_Toc3879743"/>
      <w:r w:rsidRPr="00BB6B0A">
        <w:rPr>
          <w:lang w:val="en-GB"/>
        </w:rPr>
        <w:t>Swagger</w:t>
      </w:r>
      <w:bookmarkEnd w:id="24"/>
    </w:p>
    <w:p w14:paraId="47609AAB" w14:textId="77777777" w:rsidR="00295E15" w:rsidRPr="00BB6B0A" w:rsidRDefault="00295E15" w:rsidP="00295E15">
      <w:pPr>
        <w:ind w:firstLine="720"/>
        <w:rPr>
          <w:lang w:val="en-GB"/>
        </w:rPr>
      </w:pPr>
      <w:r w:rsidRPr="00BB6B0A">
        <w:rPr>
          <w:lang w:val="en-GB"/>
        </w:rPr>
        <w:t>Link Swagger</w:t>
      </w:r>
    </w:p>
    <w:p w14:paraId="601A7553" w14:textId="77777777" w:rsidR="00295E15" w:rsidRPr="00BB6B0A" w:rsidRDefault="00295E15" w:rsidP="00295E15">
      <w:pPr>
        <w:rPr>
          <w:lang w:val="en-GB"/>
        </w:rPr>
      </w:pPr>
    </w:p>
    <w:p w14:paraId="7213DDDF" w14:textId="77777777" w:rsidR="00295E15" w:rsidRPr="00BB6B0A" w:rsidRDefault="00295E15" w:rsidP="00295E15">
      <w:pPr>
        <w:rPr>
          <w:lang w:val="en-GB"/>
        </w:rPr>
      </w:pPr>
    </w:p>
    <w:p w14:paraId="7F33A35A" w14:textId="77777777" w:rsidR="00295E15" w:rsidRPr="00BB6B0A" w:rsidRDefault="00295E15" w:rsidP="00295E15">
      <w:pPr>
        <w:rPr>
          <w:lang w:val="en-GB"/>
        </w:rPr>
      </w:pPr>
    </w:p>
    <w:p w14:paraId="7B0EB0E6" w14:textId="77777777" w:rsidR="00295E15" w:rsidRPr="00BB6B0A" w:rsidRDefault="00295E15" w:rsidP="00295E15">
      <w:pPr>
        <w:rPr>
          <w:lang w:val="en-GB"/>
        </w:rPr>
      </w:pPr>
    </w:p>
    <w:p w14:paraId="7DA55579" w14:textId="77777777" w:rsidR="00295E15" w:rsidRPr="00BB6B0A" w:rsidRDefault="00295E15" w:rsidP="00295E15">
      <w:pPr>
        <w:rPr>
          <w:lang w:val="en-GB"/>
        </w:rPr>
      </w:pPr>
    </w:p>
    <w:p w14:paraId="4ACCEEC7" w14:textId="77777777" w:rsidR="00295E15" w:rsidRPr="00BB6B0A" w:rsidRDefault="00295E15" w:rsidP="00295E15">
      <w:pPr>
        <w:rPr>
          <w:lang w:val="en-GB"/>
        </w:rPr>
      </w:pPr>
    </w:p>
    <w:p w14:paraId="32F130D2" w14:textId="77777777" w:rsidR="00295E15" w:rsidRPr="00BB6B0A" w:rsidRDefault="00295E15" w:rsidP="00295E15">
      <w:pPr>
        <w:rPr>
          <w:lang w:val="en-GB"/>
        </w:rPr>
      </w:pPr>
    </w:p>
    <w:p w14:paraId="69EAAAAC" w14:textId="77777777" w:rsidR="00295E15" w:rsidRPr="00BB6B0A" w:rsidRDefault="00295E15" w:rsidP="00295E15">
      <w:pPr>
        <w:rPr>
          <w:lang w:val="en-GB"/>
        </w:rPr>
      </w:pPr>
    </w:p>
    <w:p w14:paraId="6AA28623" w14:textId="77777777" w:rsidR="00295E15" w:rsidRPr="00BB6B0A" w:rsidRDefault="00295E15" w:rsidP="00295E15">
      <w:pPr>
        <w:rPr>
          <w:lang w:val="en-GB"/>
        </w:rPr>
      </w:pPr>
    </w:p>
    <w:p w14:paraId="7800DE01" w14:textId="77777777" w:rsidR="00295E15" w:rsidRPr="00BB6B0A" w:rsidRDefault="00295E15" w:rsidP="00295E15">
      <w:pPr>
        <w:rPr>
          <w:lang w:val="en-GB"/>
        </w:rPr>
      </w:pPr>
    </w:p>
    <w:p w14:paraId="5451BEC7" w14:textId="77777777" w:rsidR="00295E15" w:rsidRPr="00BB6B0A" w:rsidRDefault="00295E15" w:rsidP="00295E15">
      <w:pPr>
        <w:rPr>
          <w:lang w:val="en-GB"/>
        </w:rPr>
      </w:pPr>
    </w:p>
    <w:p w14:paraId="5F10C038" w14:textId="77777777" w:rsidR="00295E15" w:rsidRPr="00BB6B0A" w:rsidRDefault="00295E15" w:rsidP="00295E15">
      <w:pPr>
        <w:rPr>
          <w:lang w:val="en-GB"/>
        </w:rPr>
      </w:pPr>
    </w:p>
    <w:p w14:paraId="20AAFBB6" w14:textId="77777777" w:rsidR="00295E15" w:rsidRPr="00BB6B0A" w:rsidRDefault="00295E15" w:rsidP="00295E15">
      <w:pPr>
        <w:rPr>
          <w:lang w:val="en-GB"/>
        </w:rPr>
      </w:pPr>
    </w:p>
    <w:p w14:paraId="5A874703" w14:textId="77777777" w:rsidR="00295E15" w:rsidRPr="00BB6B0A" w:rsidRDefault="00295E15" w:rsidP="00295E15">
      <w:pPr>
        <w:rPr>
          <w:lang w:val="en-GB"/>
        </w:rPr>
      </w:pPr>
    </w:p>
    <w:p w14:paraId="12BC2C63" w14:textId="77777777" w:rsidR="004A0592" w:rsidRPr="00BB6B0A" w:rsidRDefault="006E0CD1" w:rsidP="006E0CD1">
      <w:pPr>
        <w:pStyle w:val="cabealho1"/>
        <w:rPr>
          <w:lang w:val="en-GB" w:eastAsia="en-US"/>
        </w:rPr>
      </w:pPr>
      <w:bookmarkStart w:id="25" w:name="_Toc3879744"/>
      <w:proofErr w:type="spellStart"/>
      <w:r w:rsidRPr="00BB6B0A">
        <w:rPr>
          <w:lang w:val="en-GB" w:eastAsia="en-US"/>
        </w:rPr>
        <w:t>Funcionalidades</w:t>
      </w:r>
      <w:bookmarkEnd w:id="20"/>
      <w:bookmarkEnd w:id="25"/>
      <w:proofErr w:type="spellEnd"/>
    </w:p>
    <w:p w14:paraId="57FF93D3" w14:textId="77777777" w:rsidR="006E0CD1" w:rsidRPr="00BB6B0A" w:rsidRDefault="006E0CD1" w:rsidP="006E0CD1">
      <w:pPr>
        <w:rPr>
          <w:lang w:val="en-GB" w:eastAsia="en-US"/>
        </w:rPr>
      </w:pPr>
    </w:p>
    <w:p w14:paraId="02D6F8E5" w14:textId="77777777" w:rsidR="006E0CD1" w:rsidRPr="00BB6B0A" w:rsidRDefault="006E0CD1" w:rsidP="006E0CD1">
      <w:pPr>
        <w:pStyle w:val="cabealho2"/>
        <w:rPr>
          <w:lang w:val="en-GB" w:eastAsia="en-US"/>
        </w:rPr>
      </w:pPr>
      <w:bookmarkStart w:id="26" w:name="_Toc533767853"/>
      <w:bookmarkStart w:id="27" w:name="_Toc3879745"/>
      <w:r w:rsidRPr="00BB6B0A">
        <w:rPr>
          <w:lang w:val="en-GB" w:eastAsia="en-US"/>
        </w:rPr>
        <w:t>Web</w:t>
      </w:r>
      <w:bookmarkEnd w:id="26"/>
      <w:bookmarkEnd w:id="27"/>
    </w:p>
    <w:p w14:paraId="0C172A9B" w14:textId="77777777" w:rsidR="006E0CD1" w:rsidRPr="00BB6B0A" w:rsidRDefault="006E0CD1" w:rsidP="006E0CD1">
      <w:pPr>
        <w:rPr>
          <w:lang w:val="en-GB" w:eastAsia="en-US"/>
        </w:rPr>
      </w:pPr>
    </w:p>
    <w:p w14:paraId="6FCA45BD" w14:textId="77777777" w:rsidR="006E0CD1" w:rsidRPr="00BB6B0A" w:rsidRDefault="006E0CD1" w:rsidP="006E0CD1">
      <w:pPr>
        <w:pStyle w:val="cabealho2"/>
        <w:rPr>
          <w:lang w:val="en-GB" w:eastAsia="en-US"/>
        </w:rPr>
      </w:pPr>
      <w:bookmarkStart w:id="28" w:name="_Toc533767854"/>
      <w:bookmarkStart w:id="29" w:name="_Toc3879746"/>
      <w:r w:rsidRPr="00BB6B0A">
        <w:rPr>
          <w:lang w:val="en-GB" w:eastAsia="en-US"/>
        </w:rPr>
        <w:t>Mobile</w:t>
      </w:r>
      <w:bookmarkEnd w:id="28"/>
      <w:bookmarkEnd w:id="29"/>
    </w:p>
    <w:p w14:paraId="3DE254CB" w14:textId="77777777" w:rsidR="006E0CD1" w:rsidRPr="00BB6B0A" w:rsidRDefault="006E0CD1" w:rsidP="006E0CD1">
      <w:pPr>
        <w:rPr>
          <w:lang w:val="en-GB" w:eastAsia="en-US"/>
        </w:rPr>
      </w:pPr>
    </w:p>
    <w:p w14:paraId="2EDBC517" w14:textId="77777777" w:rsidR="009A3F87" w:rsidRPr="00BB6B0A" w:rsidRDefault="009A3F87">
      <w:pPr>
        <w:rPr>
          <w:lang w:val="en-GB" w:eastAsia="en-US"/>
        </w:rPr>
      </w:pPr>
      <w:r w:rsidRPr="00BB6B0A">
        <w:rPr>
          <w:lang w:val="en-GB" w:eastAsia="en-US"/>
        </w:rPr>
        <w:br w:type="page"/>
      </w:r>
    </w:p>
    <w:p w14:paraId="4024D8ED" w14:textId="77777777" w:rsidR="006E0CD1" w:rsidRPr="00BB6B0A" w:rsidRDefault="006E0CD1" w:rsidP="006E0CD1">
      <w:pPr>
        <w:pStyle w:val="cabealho1"/>
        <w:rPr>
          <w:lang w:val="en-GB" w:eastAsia="en-US"/>
        </w:rPr>
      </w:pPr>
      <w:bookmarkStart w:id="30" w:name="_Toc533767855"/>
      <w:bookmarkStart w:id="31" w:name="_Toc3879747"/>
      <w:proofErr w:type="spellStart"/>
      <w:r w:rsidRPr="00BB6B0A">
        <w:rPr>
          <w:lang w:val="en-GB" w:eastAsia="en-US"/>
        </w:rPr>
        <w:t>Protótipos</w:t>
      </w:r>
      <w:bookmarkEnd w:id="30"/>
      <w:bookmarkEnd w:id="31"/>
      <w:proofErr w:type="spellEnd"/>
    </w:p>
    <w:p w14:paraId="60A2C035" w14:textId="77777777" w:rsidR="006E0CD1" w:rsidRPr="00BB6B0A" w:rsidRDefault="006E0CD1" w:rsidP="006E0CD1">
      <w:pPr>
        <w:rPr>
          <w:lang w:val="en-GB" w:eastAsia="en-US"/>
        </w:rPr>
      </w:pPr>
    </w:p>
    <w:p w14:paraId="5EB48F5D" w14:textId="77777777" w:rsidR="006E0CD1" w:rsidRPr="00BB6B0A" w:rsidRDefault="006E0CD1" w:rsidP="006E0CD1">
      <w:pPr>
        <w:pStyle w:val="cabealho2"/>
        <w:rPr>
          <w:lang w:val="en-GB" w:eastAsia="en-US"/>
        </w:rPr>
      </w:pPr>
      <w:bookmarkStart w:id="32" w:name="_Toc533767856"/>
      <w:bookmarkStart w:id="33" w:name="_Toc3879748"/>
      <w:r w:rsidRPr="00BB6B0A">
        <w:rPr>
          <w:lang w:val="en-GB" w:eastAsia="en-US"/>
        </w:rPr>
        <w:t>Web</w:t>
      </w:r>
      <w:bookmarkEnd w:id="32"/>
      <w:bookmarkEnd w:id="33"/>
    </w:p>
    <w:p w14:paraId="4FECC205" w14:textId="77777777" w:rsidR="006E0CD1" w:rsidRPr="00BB6B0A" w:rsidRDefault="006E0CD1" w:rsidP="006E0CD1">
      <w:pPr>
        <w:rPr>
          <w:lang w:val="en-GB" w:eastAsia="en-US"/>
        </w:rPr>
      </w:pPr>
    </w:p>
    <w:p w14:paraId="48DC0E7C" w14:textId="77777777" w:rsidR="006E0CD1" w:rsidRPr="00BB6B0A" w:rsidRDefault="006E0CD1" w:rsidP="006E0CD1">
      <w:pPr>
        <w:pStyle w:val="cabealho2"/>
        <w:rPr>
          <w:lang w:val="en-GB" w:eastAsia="en-US"/>
        </w:rPr>
      </w:pPr>
      <w:bookmarkStart w:id="34" w:name="_Toc533767857"/>
      <w:bookmarkStart w:id="35" w:name="_Toc3879749"/>
      <w:r w:rsidRPr="00BB6B0A">
        <w:rPr>
          <w:lang w:val="en-GB" w:eastAsia="en-US"/>
        </w:rPr>
        <w:t>Mobile</w:t>
      </w:r>
      <w:bookmarkEnd w:id="34"/>
      <w:bookmarkEnd w:id="35"/>
    </w:p>
    <w:p w14:paraId="3D248EA1" w14:textId="77777777" w:rsidR="006E0CD1" w:rsidRPr="00BB6B0A" w:rsidRDefault="006E0CD1" w:rsidP="006E0CD1">
      <w:pPr>
        <w:rPr>
          <w:lang w:val="en-GB" w:eastAsia="en-US"/>
        </w:rPr>
      </w:pPr>
    </w:p>
    <w:p w14:paraId="3E807953" w14:textId="77777777" w:rsidR="009A3F87" w:rsidRPr="00BB6B0A" w:rsidRDefault="009A3F87">
      <w:pPr>
        <w:rPr>
          <w:rFonts w:eastAsiaTheme="minorHAnsi"/>
          <w:color w:val="FFFFFF" w:themeColor="background1"/>
          <w:sz w:val="22"/>
          <w:lang w:val="en-GB" w:eastAsia="en-US"/>
        </w:rPr>
      </w:pPr>
      <w:r w:rsidRPr="00BB6B0A">
        <w:rPr>
          <w:lang w:val="en-GB"/>
        </w:rPr>
        <w:br w:type="page"/>
      </w:r>
    </w:p>
    <w:p w14:paraId="61BB3FE4" w14:textId="77777777" w:rsidR="008A7F37" w:rsidRPr="00BB6B0A" w:rsidRDefault="009A3F87" w:rsidP="009A3F87">
      <w:pPr>
        <w:pStyle w:val="cabealho1"/>
        <w:rPr>
          <w:lang w:val="en-GB"/>
        </w:rPr>
      </w:pPr>
      <w:bookmarkStart w:id="36" w:name="_Toc533767858"/>
      <w:bookmarkStart w:id="37" w:name="_Toc3879750"/>
      <w:r w:rsidRPr="00BB6B0A">
        <w:rPr>
          <w:lang w:val="en-GB"/>
        </w:rPr>
        <w:t>Front-End</w:t>
      </w:r>
      <w:bookmarkEnd w:id="36"/>
      <w:bookmarkEnd w:id="37"/>
    </w:p>
    <w:p w14:paraId="678EE664" w14:textId="77777777" w:rsidR="009A3F87" w:rsidRPr="00BB6B0A" w:rsidRDefault="009A3F87" w:rsidP="009A3F87">
      <w:pPr>
        <w:rPr>
          <w:lang w:val="en-GB"/>
        </w:rPr>
      </w:pPr>
    </w:p>
    <w:p w14:paraId="70297EFD" w14:textId="77777777" w:rsidR="009A3F87" w:rsidRPr="00BB6B0A" w:rsidRDefault="009A3F87">
      <w:pPr>
        <w:rPr>
          <w:lang w:val="en-GB"/>
        </w:rPr>
      </w:pPr>
      <w:r w:rsidRPr="00BB6B0A">
        <w:rPr>
          <w:lang w:val="en-GB"/>
        </w:rPr>
        <w:br w:type="page"/>
      </w:r>
    </w:p>
    <w:p w14:paraId="02F9A900" w14:textId="77777777" w:rsidR="009A3F87" w:rsidRPr="00BB6B0A" w:rsidRDefault="009A3F87" w:rsidP="009A3F87">
      <w:pPr>
        <w:pStyle w:val="cabealho1"/>
        <w:rPr>
          <w:lang w:val="en-GB"/>
        </w:rPr>
      </w:pPr>
      <w:bookmarkStart w:id="38" w:name="_Toc533767859"/>
      <w:bookmarkStart w:id="39" w:name="_Toc3879751"/>
      <w:r w:rsidRPr="00BB6B0A">
        <w:rPr>
          <w:lang w:val="en-GB"/>
        </w:rPr>
        <w:t>Mobile</w:t>
      </w:r>
      <w:bookmarkEnd w:id="38"/>
      <w:bookmarkEnd w:id="39"/>
    </w:p>
    <w:p w14:paraId="3ED5067E" w14:textId="77777777" w:rsidR="009A3F87" w:rsidRPr="00BB6B0A" w:rsidRDefault="009A3F87" w:rsidP="009A3F87">
      <w:pPr>
        <w:rPr>
          <w:lang w:val="en-GB"/>
        </w:rPr>
      </w:pPr>
    </w:p>
    <w:p w14:paraId="0D66F109" w14:textId="77777777" w:rsidR="009A3F87" w:rsidRPr="00BB6B0A" w:rsidRDefault="009A3F87">
      <w:pPr>
        <w:rPr>
          <w:lang w:val="en-GB"/>
        </w:rPr>
      </w:pPr>
      <w:r w:rsidRPr="00BB6B0A">
        <w:rPr>
          <w:lang w:val="en-GB"/>
        </w:rPr>
        <w:br w:type="page"/>
      </w:r>
    </w:p>
    <w:p w14:paraId="4139A7E8" w14:textId="77777777" w:rsidR="009A3F87" w:rsidRDefault="009A3F87" w:rsidP="009A3F87">
      <w:pPr>
        <w:pStyle w:val="cabealho1"/>
      </w:pPr>
      <w:bookmarkStart w:id="40" w:name="_Toc533767860"/>
      <w:bookmarkStart w:id="41" w:name="_Toc3879752"/>
      <w:r>
        <w:t>Arquitetura do Projeto</w:t>
      </w:r>
      <w:bookmarkEnd w:id="40"/>
      <w:bookmarkEnd w:id="41"/>
    </w:p>
    <w:p w14:paraId="5BEB4D9D" w14:textId="77777777" w:rsidR="009A3F87" w:rsidRDefault="009A3F87" w:rsidP="009A3F87"/>
    <w:p w14:paraId="6D0D742C" w14:textId="77777777" w:rsidR="009A3F87" w:rsidRDefault="009A3F87">
      <w:r>
        <w:br w:type="page"/>
      </w:r>
    </w:p>
    <w:p w14:paraId="382EAAA7" w14:textId="77777777" w:rsidR="009A3F87" w:rsidRDefault="009A3F87" w:rsidP="009A3F87">
      <w:pPr>
        <w:pStyle w:val="cabealho1"/>
      </w:pPr>
      <w:bookmarkStart w:id="42" w:name="_Toc533767861"/>
      <w:bookmarkStart w:id="43" w:name="_Toc3879753"/>
      <w:r>
        <w:t>Referências</w:t>
      </w:r>
      <w:bookmarkEnd w:id="42"/>
      <w:bookmarkEnd w:id="43"/>
    </w:p>
    <w:p w14:paraId="7155AD72" w14:textId="77777777" w:rsidR="00F03B38" w:rsidRDefault="00F03B38" w:rsidP="00F03B38"/>
    <w:p w14:paraId="7EEBD403" w14:textId="77777777"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14:paraId="383182FB" w14:textId="77777777" w:rsidR="00F03B38" w:rsidRDefault="00F03B38" w:rsidP="00F03B38"/>
    <w:p w14:paraId="5E7AB5D1" w14:textId="77777777"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footerReference w:type="default" r:id="rId16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4E30D" w14:textId="77777777" w:rsidR="00AC20D5" w:rsidRDefault="00AC20D5">
      <w:pPr>
        <w:spacing w:after="0" w:line="240" w:lineRule="auto"/>
      </w:pPr>
      <w:r>
        <w:separator/>
      </w:r>
    </w:p>
  </w:endnote>
  <w:endnote w:type="continuationSeparator" w:id="0">
    <w:p w14:paraId="36ED936E" w14:textId="77777777" w:rsidR="00AC20D5" w:rsidRDefault="00AC2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B0D2F" w14:textId="063E3E00" w:rsidR="00BB6B0A" w:rsidRDefault="00AC20D5">
    <w:pPr>
      <w:pStyle w:val="rodap"/>
    </w:pPr>
    <w:sdt>
      <w:sdtPr>
        <w:alias w:val="Título"/>
        <w:tag w:val=""/>
        <w:id w:val="-729227995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B6B0A">
          <w:t>Documentação</w:t>
        </w:r>
      </w:sdtContent>
    </w:sdt>
    <w:r w:rsidR="00BB6B0A">
      <w:t xml:space="preserve"> - </w:t>
    </w:r>
    <w:sdt>
      <w:sdtPr>
        <w:alias w:val="Data"/>
        <w:tag w:val=""/>
        <w:id w:val="1156031206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BB6B0A">
          <w:t>janeiro de 2019</w:t>
        </w:r>
      </w:sdtContent>
    </w:sdt>
    <w:r w:rsidR="00BB6B0A">
      <w:ptab w:relativeTo="margin" w:alignment="right" w:leader="none"/>
    </w:r>
    <w:r w:rsidR="00BB6B0A">
      <w:fldChar w:fldCharType="begin"/>
    </w:r>
    <w:r w:rsidR="00BB6B0A">
      <w:instrText>PAGE   \* MERGEFORMAT</w:instrText>
    </w:r>
    <w:r w:rsidR="00BB6B0A">
      <w:fldChar w:fldCharType="separate"/>
    </w:r>
    <w:r w:rsidR="00BB6B0A">
      <w:rPr>
        <w:noProof/>
      </w:rPr>
      <w:t>11</w:t>
    </w:r>
    <w:r w:rsidR="00BB6B0A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B199C" w14:textId="77777777" w:rsidR="00997D7D" w:rsidRDefault="00AC20D5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357CD" w14:textId="77777777" w:rsidR="00AC20D5" w:rsidRDefault="00AC20D5">
      <w:pPr>
        <w:spacing w:after="0" w:line="240" w:lineRule="auto"/>
      </w:pPr>
      <w:r>
        <w:separator/>
      </w:r>
    </w:p>
  </w:footnote>
  <w:footnote w:type="continuationSeparator" w:id="0">
    <w:p w14:paraId="76DB3A69" w14:textId="77777777" w:rsidR="00AC20D5" w:rsidRDefault="00AC2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9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295E15"/>
    <w:rsid w:val="002C440D"/>
    <w:rsid w:val="002E0003"/>
    <w:rsid w:val="00362822"/>
    <w:rsid w:val="00376460"/>
    <w:rsid w:val="003A1B68"/>
    <w:rsid w:val="00456E37"/>
    <w:rsid w:val="0046629B"/>
    <w:rsid w:val="00494AB2"/>
    <w:rsid w:val="004A0592"/>
    <w:rsid w:val="005177BA"/>
    <w:rsid w:val="00524B9A"/>
    <w:rsid w:val="00585F9D"/>
    <w:rsid w:val="005E09D1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B5655"/>
    <w:rsid w:val="009E2D84"/>
    <w:rsid w:val="00A25BD2"/>
    <w:rsid w:val="00A967A8"/>
    <w:rsid w:val="00AC20D5"/>
    <w:rsid w:val="00B36547"/>
    <w:rsid w:val="00BB5B9E"/>
    <w:rsid w:val="00BB6B0A"/>
    <w:rsid w:val="00BD3832"/>
    <w:rsid w:val="00BE6308"/>
    <w:rsid w:val="00BF7DCB"/>
    <w:rsid w:val="00C26497"/>
    <w:rsid w:val="00C86073"/>
    <w:rsid w:val="00C92BD1"/>
    <w:rsid w:val="00CE2DE3"/>
    <w:rsid w:val="00D0024A"/>
    <w:rsid w:val="00DA19B6"/>
    <w:rsid w:val="00DB563A"/>
    <w:rsid w:val="00DE3EA9"/>
    <w:rsid w:val="00E16695"/>
    <w:rsid w:val="00E43E78"/>
    <w:rsid w:val="00E6531E"/>
    <w:rsid w:val="00E95AA4"/>
    <w:rsid w:val="00EB66D8"/>
    <w:rsid w:val="00F03B38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7EF564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BB6B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rello.com/b/8daPBuiC/spmedgrou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0F23A8"/>
    <w:rsid w:val="00406E44"/>
    <w:rsid w:val="004265B1"/>
    <w:rsid w:val="00571EE0"/>
    <w:rsid w:val="00973EE1"/>
    <w:rsid w:val="00BA179F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EF7C58-DA04-4B91-87DD-8C2C89AA6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41</TotalTime>
  <Pages>1</Pages>
  <Words>453</Words>
  <Characters>2448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Thalita</cp:lastModifiedBy>
  <cp:revision>5</cp:revision>
  <dcterms:created xsi:type="dcterms:W3CDTF">2020-02-12T03:28:00Z</dcterms:created>
  <dcterms:modified xsi:type="dcterms:W3CDTF">2020-02-12T04:16:00Z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